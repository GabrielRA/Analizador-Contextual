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30" w:rsidRPr="00F060EF" w:rsidRDefault="00F060EF">
      <w:pPr>
        <w:pStyle w:val="Puesto"/>
        <w:jc w:val="right"/>
        <w:rPr>
          <w:lang w:val="es-CR"/>
        </w:rPr>
      </w:pPr>
      <w:r>
        <w:fldChar w:fldCharType="begin"/>
      </w:r>
      <w:r w:rsidRPr="00F060EF">
        <w:rPr>
          <w:lang w:val="es-CR"/>
        </w:rPr>
        <w:instrText xml:space="preserve"> SUBJECT  "Analizador Contextual del Lenguaje Triangulo en Ocaml"  \* MERGEFORMAT </w:instrText>
      </w:r>
      <w:r>
        <w:fldChar w:fldCharType="separate"/>
      </w:r>
      <w:r w:rsidRPr="00F060EF">
        <w:rPr>
          <w:lang w:val="es-CR"/>
        </w:rPr>
        <w:t xml:space="preserve">Analizador Contextual del Lenguaje Triangulo en </w:t>
      </w:r>
      <w:proofErr w:type="spellStart"/>
      <w:r w:rsidRPr="00F060EF">
        <w:rPr>
          <w:lang w:val="es-CR"/>
        </w:rPr>
        <w:t>Ocaml</w:t>
      </w:r>
      <w:proofErr w:type="spellEnd"/>
      <w:r>
        <w:fldChar w:fldCharType="end"/>
      </w:r>
    </w:p>
    <w:p w:rsidR="00320730" w:rsidRDefault="00374196">
      <w:pPr>
        <w:pStyle w:val="Puesto"/>
        <w:jc w:val="right"/>
      </w:pPr>
      <w:fldSimple w:instr=" TITLE  \* MERGEFORMAT ">
        <w:r w:rsidR="00F060EF">
          <w:t>Software Architecture Document</w:t>
        </w:r>
      </w:fldSimple>
    </w:p>
    <w:p w:rsidR="00320730" w:rsidRDefault="00320730">
      <w:pPr>
        <w:pStyle w:val="Puesto"/>
        <w:jc w:val="right"/>
      </w:pPr>
    </w:p>
    <w:p w:rsidR="00320730" w:rsidRDefault="00F060EF">
      <w:pPr>
        <w:pStyle w:val="Puesto"/>
        <w:jc w:val="right"/>
        <w:rPr>
          <w:sz w:val="28"/>
        </w:rPr>
      </w:pPr>
      <w:r>
        <w:rPr>
          <w:sz w:val="28"/>
        </w:rPr>
        <w:t>Version 1.0</w:t>
      </w:r>
    </w:p>
    <w:p w:rsidR="00320730" w:rsidRDefault="00320730">
      <w:pPr>
        <w:pStyle w:val="InfoBlue"/>
      </w:pPr>
    </w:p>
    <w:p w:rsidR="00320730" w:rsidRDefault="00320730">
      <w:pPr>
        <w:pStyle w:val="InfoBlue"/>
      </w:pPr>
    </w:p>
    <w:p w:rsidR="00320730" w:rsidRDefault="00320730">
      <w:pPr>
        <w:pStyle w:val="Puesto"/>
        <w:rPr>
          <w:sz w:val="28"/>
        </w:rPr>
      </w:pPr>
    </w:p>
    <w:p w:rsidR="00320730" w:rsidRDefault="00320730">
      <w:pPr>
        <w:sectPr w:rsidR="00320730" w:rsidSect="008D5D30">
          <w:headerReference w:type="default" r:id="rId8"/>
          <w:footerReference w:type="even" r:id="rId9"/>
          <w:pgSz w:w="12240" w:h="15840" w:code="1"/>
          <w:pgMar w:top="1417" w:right="1701" w:bottom="1417" w:left="1701" w:header="720" w:footer="720" w:gutter="0"/>
          <w:cols w:space="720"/>
          <w:vAlign w:val="center"/>
          <w:docGrid w:linePitch="272"/>
        </w:sectPr>
      </w:pPr>
    </w:p>
    <w:p w:rsidR="00320730" w:rsidRDefault="00320730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20730">
        <w:tc>
          <w:tcPr>
            <w:tcW w:w="2304" w:type="dxa"/>
          </w:tcPr>
          <w:p w:rsidR="00320730" w:rsidRDefault="003207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20730" w:rsidRDefault="003207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20730" w:rsidRDefault="003207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20730" w:rsidRDefault="0032073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20730">
        <w:tc>
          <w:tcPr>
            <w:tcW w:w="2304" w:type="dxa"/>
          </w:tcPr>
          <w:p w:rsidR="00320730" w:rsidRDefault="00320730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20730" w:rsidRDefault="00320730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320730" w:rsidRDefault="00320730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20730" w:rsidRDefault="00320730">
            <w:pPr>
              <w:pStyle w:val="Tabletext"/>
            </w:pPr>
            <w:r>
              <w:t>&lt;name&gt;</w:t>
            </w:r>
          </w:p>
        </w:tc>
      </w:tr>
      <w:tr w:rsidR="00320730"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  <w:tc>
          <w:tcPr>
            <w:tcW w:w="1152" w:type="dxa"/>
          </w:tcPr>
          <w:p w:rsidR="00320730" w:rsidRDefault="00320730">
            <w:pPr>
              <w:pStyle w:val="Tabletext"/>
            </w:pPr>
          </w:p>
        </w:tc>
        <w:tc>
          <w:tcPr>
            <w:tcW w:w="3744" w:type="dxa"/>
          </w:tcPr>
          <w:p w:rsidR="00320730" w:rsidRDefault="00320730">
            <w:pPr>
              <w:pStyle w:val="Tabletext"/>
            </w:pPr>
          </w:p>
        </w:tc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</w:tr>
      <w:tr w:rsidR="00320730"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  <w:tc>
          <w:tcPr>
            <w:tcW w:w="1152" w:type="dxa"/>
          </w:tcPr>
          <w:p w:rsidR="00320730" w:rsidRDefault="00320730">
            <w:pPr>
              <w:pStyle w:val="Tabletext"/>
            </w:pPr>
          </w:p>
        </w:tc>
        <w:tc>
          <w:tcPr>
            <w:tcW w:w="3744" w:type="dxa"/>
          </w:tcPr>
          <w:p w:rsidR="00320730" w:rsidRDefault="00320730">
            <w:pPr>
              <w:pStyle w:val="Tabletext"/>
            </w:pPr>
          </w:p>
        </w:tc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</w:tr>
      <w:tr w:rsidR="00320730"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  <w:tc>
          <w:tcPr>
            <w:tcW w:w="1152" w:type="dxa"/>
          </w:tcPr>
          <w:p w:rsidR="00320730" w:rsidRDefault="00320730">
            <w:pPr>
              <w:pStyle w:val="Tabletext"/>
            </w:pPr>
          </w:p>
        </w:tc>
        <w:tc>
          <w:tcPr>
            <w:tcW w:w="3744" w:type="dxa"/>
          </w:tcPr>
          <w:p w:rsidR="00320730" w:rsidRDefault="00320730">
            <w:pPr>
              <w:pStyle w:val="Tabletext"/>
            </w:pPr>
          </w:p>
        </w:tc>
        <w:tc>
          <w:tcPr>
            <w:tcW w:w="2304" w:type="dxa"/>
          </w:tcPr>
          <w:p w:rsidR="00320730" w:rsidRDefault="00320730">
            <w:pPr>
              <w:pStyle w:val="Tabletext"/>
            </w:pPr>
          </w:p>
        </w:tc>
      </w:tr>
    </w:tbl>
    <w:p w:rsidR="00320730" w:rsidRDefault="00320730"/>
    <w:p w:rsidR="00320730" w:rsidRDefault="00320730">
      <w:pPr>
        <w:pStyle w:val="Puesto"/>
      </w:pPr>
      <w:r>
        <w:br w:type="page"/>
      </w:r>
      <w:r>
        <w:lastRenderedPageBreak/>
        <w:t>Table of Contents</w:t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Pr="002B4FA3">
        <w:rPr>
          <w:noProof/>
          <w:lang w:val="es-CR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A616A" w:rsidRDefault="008A616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A616A" w:rsidRDefault="008A616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Representación Arquitectónica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Objetivos y Restricciones Arquitectónicas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Vista del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A616A" w:rsidRDefault="008A616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2B4FA3">
        <w:rPr>
          <w:noProof/>
          <w:lang w:val="es-C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  <w:tab/>
      </w:r>
      <w:r w:rsidRPr="002B4FA3">
        <w:rPr>
          <w:noProof/>
          <w:lang w:val="es-CR"/>
        </w:rPr>
        <w:t>Tamaño y desempeño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_Toc534300773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0730" w:rsidRPr="009A0DC7" w:rsidRDefault="008A616A">
      <w:pPr>
        <w:pStyle w:val="Puesto"/>
        <w:rPr>
          <w:lang w:val="es-CR"/>
        </w:rPr>
      </w:pPr>
      <w:r>
        <w:rPr>
          <w:b w:val="0"/>
          <w:sz w:val="24"/>
        </w:rPr>
        <w:fldChar w:fldCharType="end"/>
      </w:r>
      <w:r w:rsidR="00320730" w:rsidRPr="009A0DC7">
        <w:rPr>
          <w:lang w:val="es-CR"/>
        </w:rPr>
        <w:br w:type="page"/>
      </w:r>
      <w:r w:rsidR="009A0DC7" w:rsidRPr="009A0DC7">
        <w:rPr>
          <w:lang w:val="es-CR"/>
        </w:rPr>
        <w:lastRenderedPageBreak/>
        <w:t>Documento de Arquitectura de Software</w:t>
      </w:r>
      <w:r w:rsidR="00320730" w:rsidRPr="009A0DC7">
        <w:rPr>
          <w:lang w:val="es-CR"/>
        </w:rPr>
        <w:t xml:space="preserve"> </w:t>
      </w:r>
    </w:p>
    <w:p w:rsidR="00484103" w:rsidRPr="00A9376F" w:rsidRDefault="00320730" w:rsidP="0083693C">
      <w:pPr>
        <w:pStyle w:val="Ttulo1"/>
        <w:rPr>
          <w:lang w:val="es-CR"/>
        </w:rPr>
      </w:pPr>
      <w:bookmarkStart w:id="0" w:name="_Toc456598586"/>
      <w:bookmarkStart w:id="1" w:name="_Toc533598833"/>
      <w:bookmarkStart w:id="2" w:name="_Toc534300767"/>
      <w:r w:rsidRPr="00A9376F">
        <w:rPr>
          <w:lang w:val="es-CR"/>
        </w:rPr>
        <w:t>I</w:t>
      </w:r>
      <w:bookmarkEnd w:id="0"/>
      <w:r w:rsidR="009A0DC7" w:rsidRPr="00A9376F">
        <w:rPr>
          <w:lang w:val="es-CR"/>
        </w:rPr>
        <w:t>ntroducción</w:t>
      </w:r>
      <w:bookmarkEnd w:id="1"/>
      <w:bookmarkEnd w:id="2"/>
      <w:r w:rsidR="0083693C" w:rsidRPr="00A9376F">
        <w:rPr>
          <w:lang w:val="es-CR"/>
        </w:rPr>
        <w:tab/>
      </w:r>
    </w:p>
    <w:p w:rsidR="0005131E" w:rsidRPr="00A9376F" w:rsidRDefault="0005131E" w:rsidP="0005131E">
      <w:pPr>
        <w:rPr>
          <w:lang w:val="es-CR"/>
        </w:rPr>
      </w:pPr>
    </w:p>
    <w:p w:rsidR="0083693C" w:rsidRPr="00A9376F" w:rsidRDefault="00320730" w:rsidP="00233A91">
      <w:pPr>
        <w:pStyle w:val="Ttulo2"/>
        <w:rPr>
          <w:lang w:val="es-CR"/>
        </w:rPr>
      </w:pPr>
      <w:bookmarkStart w:id="3" w:name="_Toc456598587"/>
      <w:bookmarkStart w:id="4" w:name="_Toc533598834"/>
      <w:bookmarkStart w:id="5" w:name="_Toc534300768"/>
      <w:r w:rsidRPr="00A9376F">
        <w:rPr>
          <w:lang w:val="es-CR"/>
        </w:rPr>
        <w:t>P</w:t>
      </w:r>
      <w:bookmarkEnd w:id="3"/>
      <w:r w:rsidR="002D6FED" w:rsidRPr="00A9376F">
        <w:rPr>
          <w:lang w:val="es-CR"/>
        </w:rPr>
        <w:t>ropó</w:t>
      </w:r>
      <w:r w:rsidR="009A0DC7" w:rsidRPr="00A9376F">
        <w:rPr>
          <w:lang w:val="es-CR"/>
        </w:rPr>
        <w:t>sito</w:t>
      </w:r>
      <w:bookmarkStart w:id="6" w:name="_Toc456598588"/>
      <w:bookmarkEnd w:id="4"/>
      <w:bookmarkEnd w:id="5"/>
    </w:p>
    <w:p w:rsidR="0083693C" w:rsidRPr="00A9376F" w:rsidRDefault="00233A91" w:rsidP="0083693C">
      <w:pPr>
        <w:rPr>
          <w:lang w:val="es-CR"/>
        </w:rPr>
      </w:pPr>
      <w:r w:rsidRPr="00A9376F">
        <w:rPr>
          <w:lang w:val="es-CR"/>
        </w:rPr>
        <w:t>Este documento provee una vista arquitectural de las funciones del Analizador</w:t>
      </w:r>
    </w:p>
    <w:p w:rsidR="0083693C" w:rsidRPr="00A9376F" w:rsidRDefault="00233A91" w:rsidP="0083693C">
      <w:pPr>
        <w:rPr>
          <w:lang w:val="es-CR"/>
        </w:rPr>
      </w:pPr>
      <w:r w:rsidRPr="00A9376F">
        <w:rPr>
          <w:lang w:val="es-CR"/>
        </w:rPr>
        <w:t>Contextual, y algunos aspectos de él. Se planea describir la naturaleza del sistema.</w:t>
      </w:r>
      <w:bookmarkStart w:id="7" w:name="_Toc533598835"/>
      <w:bookmarkEnd w:id="6"/>
    </w:p>
    <w:p w:rsidR="00320730" w:rsidRPr="00A9376F" w:rsidRDefault="00C27359">
      <w:pPr>
        <w:pStyle w:val="Ttulo2"/>
        <w:rPr>
          <w:lang w:val="es-CR"/>
        </w:rPr>
      </w:pPr>
      <w:bookmarkStart w:id="8" w:name="_Toc534300769"/>
      <w:r w:rsidRPr="00A9376F">
        <w:rPr>
          <w:lang w:val="es-CR"/>
        </w:rPr>
        <w:t>Alcance</w:t>
      </w:r>
      <w:bookmarkEnd w:id="7"/>
      <w:bookmarkEnd w:id="8"/>
    </w:p>
    <w:p w:rsidR="00233A91" w:rsidRPr="00A9376F" w:rsidRDefault="00233A91" w:rsidP="00233A91">
      <w:pPr>
        <w:rPr>
          <w:lang w:val="es-CR"/>
        </w:rPr>
      </w:pPr>
      <w:r w:rsidRPr="00A9376F">
        <w:rPr>
          <w:lang w:val="es-CR"/>
        </w:rPr>
        <w:t xml:space="preserve">Este documento se limitara solamente a definir el comportamiento del proceso del </w:t>
      </w:r>
      <w:r w:rsidR="00824ABA" w:rsidRPr="00A9376F">
        <w:rPr>
          <w:lang w:val="es-CR"/>
        </w:rPr>
        <w:t>Analizador</w:t>
      </w:r>
      <w:r w:rsidRPr="00A9376F">
        <w:rPr>
          <w:lang w:val="es-CR"/>
        </w:rPr>
        <w:t xml:space="preserve"> Contextual, es incluye el </w:t>
      </w:r>
      <w:r w:rsidR="0005131E" w:rsidRPr="00A9376F">
        <w:rPr>
          <w:lang w:val="es-CR"/>
        </w:rPr>
        <w:t>uso del Reporte de errores y el árbol sintáctico.</w:t>
      </w:r>
    </w:p>
    <w:p w:rsidR="0005131E" w:rsidRPr="00A9376F" w:rsidRDefault="0005131E" w:rsidP="00233A91">
      <w:pPr>
        <w:rPr>
          <w:lang w:val="es-CR"/>
        </w:rPr>
      </w:pPr>
    </w:p>
    <w:p w:rsidR="00320730" w:rsidRPr="00A9376F" w:rsidRDefault="00A9376F">
      <w:pPr>
        <w:pStyle w:val="Ttulo1"/>
        <w:rPr>
          <w:lang w:val="es-CR"/>
        </w:rPr>
      </w:pPr>
      <w:bookmarkStart w:id="9" w:name="_Toc533598839"/>
      <w:bookmarkStart w:id="10" w:name="_Toc534300770"/>
      <w:r w:rsidRPr="00A9376F">
        <w:rPr>
          <w:lang w:val="es-CR"/>
        </w:rPr>
        <w:t>Representación</w:t>
      </w:r>
      <w:r w:rsidR="00C27359" w:rsidRPr="00A9376F">
        <w:rPr>
          <w:lang w:val="es-CR"/>
        </w:rPr>
        <w:t xml:space="preserve"> Arqu</w:t>
      </w:r>
      <w:r w:rsidR="00484103" w:rsidRPr="00A9376F">
        <w:rPr>
          <w:lang w:val="es-CR"/>
        </w:rPr>
        <w:t>itectó</w:t>
      </w:r>
      <w:r w:rsidR="00C27359" w:rsidRPr="00A9376F">
        <w:rPr>
          <w:lang w:val="es-CR"/>
        </w:rPr>
        <w:t>nica</w:t>
      </w:r>
      <w:bookmarkEnd w:id="9"/>
      <w:bookmarkEnd w:id="10"/>
    </w:p>
    <w:p w:rsidR="0005131E" w:rsidRPr="00A9376F" w:rsidRDefault="0005131E" w:rsidP="0005131E">
      <w:pPr>
        <w:rPr>
          <w:lang w:val="es-CR"/>
        </w:rPr>
      </w:pPr>
    </w:p>
    <w:p w:rsidR="00941B20" w:rsidRPr="00A9376F" w:rsidRDefault="00941B20" w:rsidP="00941B20">
      <w:pPr>
        <w:rPr>
          <w:lang w:val="es-CR"/>
        </w:rPr>
      </w:pPr>
      <w:r w:rsidRPr="00A9376F">
        <w:rPr>
          <w:lang w:val="es-CR"/>
        </w:rPr>
        <w:t>De</w:t>
      </w:r>
      <w:r w:rsidR="0005131E" w:rsidRPr="00A9376F">
        <w:rPr>
          <w:lang w:val="es-CR"/>
        </w:rPr>
        <w:t>bido a que se implementara en un lenguaje funcional, se optó por realizar una serie de diagramas de flujo que presentan el comportamiento del programa</w:t>
      </w:r>
      <w:r w:rsidR="005F706A" w:rsidRPr="00A9376F">
        <w:rPr>
          <w:lang w:val="es-CR"/>
        </w:rPr>
        <w:t>.</w:t>
      </w:r>
    </w:p>
    <w:p w:rsidR="005F706A" w:rsidRPr="00A9376F" w:rsidRDefault="005F706A" w:rsidP="00941B20">
      <w:pPr>
        <w:rPr>
          <w:lang w:val="es-CR"/>
        </w:rPr>
      </w:pPr>
    </w:p>
    <w:p w:rsidR="005F706A" w:rsidRPr="00A9376F" w:rsidRDefault="005F706A" w:rsidP="00941B20">
      <w:pPr>
        <w:rPr>
          <w:lang w:val="es-CR"/>
        </w:rPr>
      </w:pPr>
    </w:p>
    <w:p w:rsidR="005F706A" w:rsidRPr="00A9376F" w:rsidRDefault="005F706A" w:rsidP="00941B20">
      <w:pPr>
        <w:rPr>
          <w:lang w:val="es-CR"/>
        </w:rPr>
      </w:pPr>
      <w:r w:rsidRPr="00A9376F">
        <w:rPr>
          <w:lang w:val="es-CR"/>
        </w:rPr>
        <w:t xml:space="preserve">El diagrama de flujo de </w:t>
      </w:r>
      <w:r w:rsidR="00A9376F" w:rsidRPr="00A9376F">
        <w:rPr>
          <w:lang w:val="es-CR"/>
        </w:rPr>
        <w:t>declaraci</w:t>
      </w:r>
      <w:r w:rsidR="00A9376F">
        <w:rPr>
          <w:lang w:val="es-CR"/>
        </w:rPr>
        <w:t>ones</w:t>
      </w:r>
    </w:p>
    <w:p w:rsidR="005F706A" w:rsidRDefault="00A9376F" w:rsidP="00941B20">
      <w:pPr>
        <w:rPr>
          <w:lang w:val="es-CR"/>
        </w:rPr>
      </w:pPr>
      <w:r w:rsidRPr="00A9376F">
        <w:rPr>
          <w:lang w:val="es-C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2.4pt">
            <v:imagedata r:id="rId10" o:title="Actualizar Tabla ID"/>
          </v:shape>
        </w:pict>
      </w:r>
    </w:p>
    <w:p w:rsidR="00A9376F" w:rsidRDefault="00A9376F" w:rsidP="00941B20">
      <w:pPr>
        <w:rPr>
          <w:lang w:val="es-CR"/>
        </w:rPr>
      </w:pPr>
      <w:r>
        <w:rPr>
          <w:lang w:val="es-CR"/>
        </w:rPr>
        <w:t xml:space="preserve">El diagrama de flujo de </w:t>
      </w:r>
      <w:r w:rsidR="008A616A">
        <w:rPr>
          <w:lang w:val="es-CR"/>
        </w:rPr>
        <w:t xml:space="preserve">cambio de nivel al entrar y salir un bloque de </w:t>
      </w:r>
      <w:proofErr w:type="spellStart"/>
      <w:r w:rsidR="008A616A">
        <w:rPr>
          <w:lang w:val="es-CR"/>
        </w:rPr>
        <w:t>codigo</w:t>
      </w:r>
      <w:proofErr w:type="spellEnd"/>
      <w:r w:rsidR="008A616A">
        <w:rPr>
          <w:lang w:val="es-CR"/>
        </w:rPr>
        <w:t>.</w:t>
      </w:r>
    </w:p>
    <w:p w:rsidR="00A9376F" w:rsidRPr="0005131E" w:rsidRDefault="00A9376F" w:rsidP="00941B20">
      <w:pPr>
        <w:rPr>
          <w:lang w:val="es-CR"/>
        </w:rPr>
      </w:pPr>
      <w:r>
        <w:rPr>
          <w:lang w:val="es-CR"/>
        </w:rPr>
        <w:lastRenderedPageBreak/>
        <w:pict>
          <v:shape id="_x0000_i1026" type="#_x0000_t75" style="width:468pt;height:165.6pt">
            <v:imagedata r:id="rId11" o:title="Bloque de Codigo mas Profundo"/>
          </v:shape>
        </w:pict>
      </w:r>
    </w:p>
    <w:p w:rsidR="00320730" w:rsidRPr="00A15612" w:rsidRDefault="00C27359">
      <w:pPr>
        <w:pStyle w:val="Ttulo1"/>
        <w:rPr>
          <w:lang w:val="es-CR"/>
        </w:rPr>
      </w:pPr>
      <w:bookmarkStart w:id="11" w:name="_Toc533598840"/>
      <w:bookmarkStart w:id="12" w:name="_Toc534300771"/>
      <w:r w:rsidRPr="00A15612">
        <w:rPr>
          <w:lang w:val="es-CR"/>
        </w:rPr>
        <w:t xml:space="preserve">Objetivos y Restricciones </w:t>
      </w:r>
      <w:bookmarkEnd w:id="11"/>
      <w:r w:rsidR="00A15612" w:rsidRPr="00A15612">
        <w:rPr>
          <w:lang w:val="es-CR"/>
        </w:rPr>
        <w:t>Arquitectónicas</w:t>
      </w:r>
      <w:bookmarkEnd w:id="12"/>
    </w:p>
    <w:p w:rsidR="00320730" w:rsidRDefault="00347B22" w:rsidP="00347B22">
      <w:pPr>
        <w:rPr>
          <w:lang w:val="es-CR"/>
        </w:rPr>
      </w:pPr>
      <w:r w:rsidRPr="00347B22">
        <w:rPr>
          <w:lang w:val="es-CR"/>
        </w:rPr>
        <w:t>El código</w:t>
      </w:r>
      <w:r>
        <w:rPr>
          <w:lang w:val="es-CR"/>
        </w:rPr>
        <w:t xml:space="preserve"> escrito debe hacer uso de la</w:t>
      </w:r>
      <w:r w:rsidR="00A15612">
        <w:rPr>
          <w:lang w:val="es-CR"/>
        </w:rPr>
        <w:t>s interfaces</w:t>
      </w:r>
      <w:r>
        <w:rPr>
          <w:lang w:val="es-CR"/>
        </w:rPr>
        <w:t xml:space="preserve"> </w:t>
      </w:r>
      <w:r w:rsidR="00A15612">
        <w:rPr>
          <w:lang w:val="es-CR"/>
        </w:rPr>
        <w:t>ErrorReporter.ml</w:t>
      </w:r>
      <w:r w:rsidR="00901944">
        <w:rPr>
          <w:lang w:val="es-CR"/>
        </w:rPr>
        <w:t xml:space="preserve"> y</w:t>
      </w:r>
      <w:r w:rsidR="00A15612">
        <w:rPr>
          <w:lang w:val="es-CR"/>
        </w:rPr>
        <w:t xml:space="preserve"> </w:t>
      </w:r>
      <w:proofErr w:type="spellStart"/>
      <w:r>
        <w:rPr>
          <w:lang w:val="es-CR"/>
        </w:rPr>
        <w:t>Ast.mli</w:t>
      </w:r>
      <w:proofErr w:type="spellEnd"/>
      <w:r>
        <w:rPr>
          <w:lang w:val="es-CR"/>
        </w:rPr>
        <w:t xml:space="preserve"> que </w:t>
      </w:r>
      <w:r w:rsidR="00A15612">
        <w:rPr>
          <w:lang w:val="es-CR"/>
        </w:rPr>
        <w:t>será</w:t>
      </w:r>
      <w:r>
        <w:rPr>
          <w:lang w:val="es-CR"/>
        </w:rPr>
        <w:t xml:space="preserve"> el punto de conexión entre el analizador sintáctico y el analizador contextual.</w:t>
      </w:r>
      <w:r w:rsidR="00A15612">
        <w:rPr>
          <w:lang w:val="es-CR"/>
        </w:rPr>
        <w:t xml:space="preserve"> </w:t>
      </w:r>
    </w:p>
    <w:p w:rsidR="00320730" w:rsidRPr="00901944" w:rsidRDefault="00484103">
      <w:pPr>
        <w:pStyle w:val="Ttulo1"/>
        <w:rPr>
          <w:lang w:val="es-CR"/>
        </w:rPr>
      </w:pPr>
      <w:bookmarkStart w:id="13" w:name="_Toc533598847"/>
      <w:bookmarkStart w:id="14" w:name="_Toc534300772"/>
      <w:r w:rsidRPr="00901944">
        <w:rPr>
          <w:lang w:val="es-CR"/>
        </w:rPr>
        <w:t>Vista del Despliegue</w:t>
      </w:r>
      <w:bookmarkEnd w:id="13"/>
      <w:bookmarkEnd w:id="14"/>
      <w:r w:rsidR="00320730" w:rsidRPr="00901944">
        <w:rPr>
          <w:lang w:val="es-CR"/>
        </w:rPr>
        <w:t xml:space="preserve"> </w:t>
      </w:r>
    </w:p>
    <w:p w:rsidR="009616DD" w:rsidRPr="00901944" w:rsidRDefault="009616DD" w:rsidP="00901944">
      <w:pPr>
        <w:pStyle w:val="Textoindependiente"/>
        <w:ind w:left="0"/>
        <w:rPr>
          <w:lang w:val="es-CR"/>
        </w:rPr>
      </w:pPr>
      <w:r w:rsidRPr="00901944">
        <w:rPr>
          <w:lang w:val="es-CR"/>
        </w:rPr>
        <w:t>El modulo se planea desplegar en una computadora de bajos recursos, como mínimo se espera que tenga las siguientes características:</w:t>
      </w:r>
    </w:p>
    <w:p w:rsidR="009616DD" w:rsidRPr="00901944" w:rsidRDefault="009616DD" w:rsidP="00901944">
      <w:pPr>
        <w:widowControl/>
        <w:numPr>
          <w:ilvl w:val="0"/>
          <w:numId w:val="23"/>
        </w:numPr>
        <w:spacing w:line="276" w:lineRule="auto"/>
        <w:ind w:left="360"/>
        <w:rPr>
          <w:lang w:val="es-CR"/>
        </w:rPr>
      </w:pPr>
      <w:r w:rsidRPr="00901944">
        <w:rPr>
          <w:lang w:val="es-CR"/>
        </w:rPr>
        <w:t>512 MB de memoria RAM</w:t>
      </w:r>
    </w:p>
    <w:p w:rsidR="00901944" w:rsidRPr="00901944" w:rsidRDefault="009616DD" w:rsidP="00901944">
      <w:pPr>
        <w:widowControl/>
        <w:numPr>
          <w:ilvl w:val="0"/>
          <w:numId w:val="23"/>
        </w:numPr>
        <w:spacing w:after="200" w:line="276" w:lineRule="auto"/>
        <w:ind w:left="360"/>
        <w:rPr>
          <w:lang w:val="es-CR"/>
        </w:rPr>
      </w:pPr>
      <w:r w:rsidRPr="00901944">
        <w:rPr>
          <w:lang w:val="es-CR"/>
        </w:rPr>
        <w:t>500 MB de espacio de disco duro</w:t>
      </w:r>
    </w:p>
    <w:p w:rsidR="00320730" w:rsidRPr="008A616A" w:rsidRDefault="00484103">
      <w:pPr>
        <w:pStyle w:val="Ttulo1"/>
        <w:rPr>
          <w:lang w:val="es-CR"/>
        </w:rPr>
      </w:pPr>
      <w:bookmarkStart w:id="15" w:name="_Toc533598852"/>
      <w:bookmarkStart w:id="16" w:name="_Toc534300773"/>
      <w:r w:rsidRPr="008A616A">
        <w:rPr>
          <w:lang w:val="es-CR"/>
        </w:rPr>
        <w:t>Tamaño y desempeño</w:t>
      </w:r>
      <w:bookmarkEnd w:id="15"/>
      <w:bookmarkEnd w:id="16"/>
    </w:p>
    <w:p w:rsidR="00901944" w:rsidRPr="00901944" w:rsidRDefault="00901944" w:rsidP="00901944">
      <w:pPr>
        <w:rPr>
          <w:lang w:val="es-CR"/>
        </w:rPr>
      </w:pPr>
      <w:bookmarkStart w:id="17" w:name="_GoBack"/>
      <w:bookmarkEnd w:id="17"/>
      <w:r w:rsidRPr="00901944">
        <w:rPr>
          <w:lang w:val="es-CR"/>
        </w:rPr>
        <w:t>Los datos que recibirá el analizador contextual no serán muy grandes deb</w:t>
      </w:r>
      <w:r>
        <w:rPr>
          <w:lang w:val="es-CR"/>
        </w:rPr>
        <w:t>i</w:t>
      </w:r>
      <w:r w:rsidRPr="00901944">
        <w:rPr>
          <w:lang w:val="es-CR"/>
        </w:rPr>
        <w:t xml:space="preserve">do a </w:t>
      </w:r>
      <w:r>
        <w:rPr>
          <w:lang w:val="es-CR"/>
        </w:rPr>
        <w:t>que se usaran para fines educativos, por ende el árbol no se esper</w:t>
      </w:r>
      <w:r w:rsidR="00D70D14">
        <w:rPr>
          <w:lang w:val="es-CR"/>
        </w:rPr>
        <w:t>a que la tabla de identificadores no se pase de 25 variables y constantes ni de que la cantidad de niveles supere los 10.</w:t>
      </w:r>
    </w:p>
    <w:p w:rsidR="00320730" w:rsidRDefault="00320730">
      <w:pPr>
        <w:pStyle w:val="InfoBlue"/>
      </w:pPr>
    </w:p>
    <w:sectPr w:rsidR="0032073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ACA" w:rsidRDefault="002A0ACA">
      <w:pPr>
        <w:spacing w:line="240" w:lineRule="auto"/>
      </w:pPr>
      <w:r>
        <w:separator/>
      </w:r>
    </w:p>
  </w:endnote>
  <w:endnote w:type="continuationSeparator" w:id="0">
    <w:p w:rsidR="002A0ACA" w:rsidRDefault="002A0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30" w:rsidRDefault="003207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20730" w:rsidRDefault="003207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2073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0730" w:rsidRDefault="0032073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0730" w:rsidRDefault="00320730" w:rsidP="009A0DC7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0730" w:rsidRDefault="0032073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F48E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F48E5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320730" w:rsidRDefault="003207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30" w:rsidRDefault="003207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ACA" w:rsidRDefault="002A0ACA">
      <w:pPr>
        <w:spacing w:line="240" w:lineRule="auto"/>
      </w:pPr>
      <w:r>
        <w:separator/>
      </w:r>
    </w:p>
  </w:footnote>
  <w:footnote w:type="continuationSeparator" w:id="0">
    <w:p w:rsidR="002A0ACA" w:rsidRDefault="002A0A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30" w:rsidRDefault="00320730"/>
  <w:p w:rsidR="00320730" w:rsidRDefault="00320730">
    <w:pPr>
      <w:pBdr>
        <w:top w:val="single" w:sz="6" w:space="1" w:color="auto"/>
      </w:pBdr>
    </w:pPr>
  </w:p>
  <w:p w:rsidR="00320730" w:rsidRDefault="00F060EF">
    <w:pPr>
      <w:pBdr>
        <w:bottom w:val="single" w:sz="6" w:space="1" w:color="auto"/>
      </w:pBdr>
      <w:jc w:val="right"/>
      <w:rPr>
        <w:b/>
        <w:sz w:val="36"/>
      </w:rPr>
    </w:pPr>
    <w:proofErr w:type="spellStart"/>
    <w:r>
      <w:rPr>
        <w:b/>
        <w:sz w:val="36"/>
      </w:rPr>
      <w:t>Instituto</w:t>
    </w:r>
    <w:proofErr w:type="spellEnd"/>
    <w:r>
      <w:rPr>
        <w:b/>
        <w:sz w:val="36"/>
      </w:rPr>
      <w:t xml:space="preserve"> </w:t>
    </w:r>
    <w:proofErr w:type="spellStart"/>
    <w:r>
      <w:rPr>
        <w:b/>
        <w:sz w:val="36"/>
      </w:rPr>
      <w:t>Tecnológico</w:t>
    </w:r>
    <w:proofErr w:type="spellEnd"/>
    <w:r>
      <w:rPr>
        <w:b/>
        <w:sz w:val="36"/>
      </w:rPr>
      <w:t xml:space="preserve"> de Costa Rica</w:t>
    </w:r>
  </w:p>
  <w:p w:rsidR="00320730" w:rsidRDefault="00320730">
    <w:pPr>
      <w:pBdr>
        <w:bottom w:val="single" w:sz="6" w:space="1" w:color="auto"/>
      </w:pBdr>
      <w:jc w:val="right"/>
    </w:pPr>
  </w:p>
  <w:p w:rsidR="00320730" w:rsidRDefault="003207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20730">
      <w:tc>
        <w:tcPr>
          <w:tcW w:w="6379" w:type="dxa"/>
        </w:tcPr>
        <w:p w:rsidR="00320730" w:rsidRPr="00F060EF" w:rsidRDefault="00F060EF">
          <w:pPr>
            <w:rPr>
              <w:lang w:val="es-CR"/>
            </w:rPr>
          </w:pPr>
          <w:r>
            <w:fldChar w:fldCharType="begin"/>
          </w:r>
          <w:r w:rsidRPr="00F060EF">
            <w:rPr>
              <w:lang w:val="es-CR"/>
            </w:rPr>
            <w:instrText xml:space="preserve"> SUBJECT  "Analizador Contextual del Lenguaje Triangulo en Ocaml"  \* MERGEFORMAT </w:instrText>
          </w:r>
          <w:r>
            <w:fldChar w:fldCharType="separate"/>
          </w:r>
          <w:r w:rsidRPr="00F060EF">
            <w:rPr>
              <w:lang w:val="es-CR"/>
            </w:rPr>
            <w:t xml:space="preserve">Analizador Contextual del Lenguaje Triangulo en </w:t>
          </w:r>
          <w:proofErr w:type="spellStart"/>
          <w:r w:rsidRPr="00F060EF">
            <w:rPr>
              <w:lang w:val="es-CR"/>
            </w:rPr>
            <w:t>Ocaml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320730" w:rsidRDefault="00320730">
          <w:pPr>
            <w:tabs>
              <w:tab w:val="left" w:pos="1135"/>
            </w:tabs>
            <w:spacing w:before="40"/>
            <w:ind w:right="68"/>
          </w:pPr>
          <w:r w:rsidRPr="00F060EF">
            <w:rPr>
              <w:lang w:val="es-CR"/>
            </w:rPr>
            <w:t xml:space="preserve">  </w:t>
          </w:r>
          <w:r w:rsidR="009A0DC7">
            <w:t>Version:           1</w:t>
          </w:r>
          <w:r w:rsidR="00F060EF">
            <w:t>.0</w:t>
          </w:r>
        </w:p>
      </w:tc>
    </w:tr>
    <w:tr w:rsidR="009A0DC7" w:rsidTr="00D8417C">
      <w:tc>
        <w:tcPr>
          <w:tcW w:w="9558" w:type="dxa"/>
          <w:gridSpan w:val="2"/>
        </w:tcPr>
        <w:p w:rsidR="009A0DC7" w:rsidRDefault="00374196" w:rsidP="009A0DC7">
          <w:fldSimple w:instr=" TITLE  \* MERGEFORMAT ">
            <w:r w:rsidR="009A0DC7">
              <w:t>Software Architecture Document</w:t>
            </w:r>
          </w:fldSimple>
        </w:p>
      </w:tc>
    </w:tr>
  </w:tbl>
  <w:p w:rsidR="00320730" w:rsidRDefault="0032073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30" w:rsidRDefault="003207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27173D"/>
    <w:multiLevelType w:val="multilevel"/>
    <w:tmpl w:val="4E86F9A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3536366"/>
    <w:multiLevelType w:val="multilevel"/>
    <w:tmpl w:val="1A6E4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4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EF"/>
    <w:rsid w:val="0005131E"/>
    <w:rsid w:val="00233A91"/>
    <w:rsid w:val="00274B3A"/>
    <w:rsid w:val="002A0ACA"/>
    <w:rsid w:val="002D6FED"/>
    <w:rsid w:val="00310675"/>
    <w:rsid w:val="00320730"/>
    <w:rsid w:val="00347B22"/>
    <w:rsid w:val="00374196"/>
    <w:rsid w:val="003E7CB0"/>
    <w:rsid w:val="00484103"/>
    <w:rsid w:val="005F706A"/>
    <w:rsid w:val="00820BC5"/>
    <w:rsid w:val="00824ABA"/>
    <w:rsid w:val="0083693C"/>
    <w:rsid w:val="008A616A"/>
    <w:rsid w:val="008D5D30"/>
    <w:rsid w:val="00901944"/>
    <w:rsid w:val="00941B20"/>
    <w:rsid w:val="009616DD"/>
    <w:rsid w:val="009A0DC7"/>
    <w:rsid w:val="00A15612"/>
    <w:rsid w:val="00A9376F"/>
    <w:rsid w:val="00C27359"/>
    <w:rsid w:val="00C5253E"/>
    <w:rsid w:val="00D70D14"/>
    <w:rsid w:val="00DF48E5"/>
    <w:rsid w:val="00EA191C"/>
    <w:rsid w:val="00F0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45A71-9EF3-4BFE-BBBB-0DCC8DC5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FED"/>
    <w:pPr>
      <w:widowControl w:val="0"/>
      <w:spacing w:line="240" w:lineRule="atLeast"/>
    </w:pPr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820BC5"/>
    <w:pPr>
      <w:keepNext/>
      <w:numPr>
        <w:numId w:val="1"/>
      </w:numPr>
      <w:spacing w:before="120" w:after="60"/>
      <w:ind w:left="720" w:hanging="720"/>
      <w:outlineLvl w:val="0"/>
    </w:pPr>
    <w:rPr>
      <w:b/>
      <w:sz w:val="32"/>
    </w:rPr>
  </w:style>
  <w:style w:type="paragraph" w:styleId="Ttulo2">
    <w:name w:val="heading 2"/>
    <w:basedOn w:val="Ttulo1"/>
    <w:next w:val="Normal"/>
    <w:qFormat/>
    <w:rsid w:val="00820BC5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character" w:styleId="Textoennegrita">
    <w:name w:val="Strong"/>
    <w:qFormat/>
    <w:rPr>
      <w:b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D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D5D3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Documents\Ana_Contextual\Analizador-Contextual\Documentos\Plantilla%20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074FF-AE5D-41FD-AE67-E235A7CB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SAD</Template>
  <TotalTime>446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Analizador Contextual del Lenguaje Triangulo en Ocaml</dc:subject>
  <dc:creator>Christian</dc:creator>
  <cp:keywords/>
  <dc:description/>
  <cp:lastModifiedBy>Christian León Guevara</cp:lastModifiedBy>
  <cp:revision>6</cp:revision>
  <cp:lastPrinted>2017-02-16T20:25:00Z</cp:lastPrinted>
  <dcterms:created xsi:type="dcterms:W3CDTF">2018-12-26T19:44:00Z</dcterms:created>
  <dcterms:modified xsi:type="dcterms:W3CDTF">2019-01-04T02:03:00Z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